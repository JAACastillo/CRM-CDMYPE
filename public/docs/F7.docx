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47F51" w14:textId="0AB63C65" w:rsidR="00130B3B" w:rsidRDefault="00130B3B">
      <w:pPr>
        <w:rPr>
          <w:lang w:val="es-SV"/>
        </w:rPr>
      </w:pPr>
    </w:p>
    <w:p w14:paraId="7CAF1917" w14:textId="77777777" w:rsidR="00B246E4" w:rsidRDefault="004B309D" w:rsidP="004B309D">
      <w:pPr>
        <w:pStyle w:val="Encabezado"/>
        <w:spacing w:before="120"/>
        <w:jc w:val="center"/>
        <w:rPr>
          <w:rFonts w:ascii="Arial" w:hAnsi="Arial" w:cs="Arial"/>
          <w:b/>
          <w:sz w:val="28"/>
          <w:szCs w:val="28"/>
        </w:rPr>
        <w:sectPr w:rsidR="00B246E4" w:rsidSect="00C34533">
          <w:headerReference w:type="default" r:id="rId8"/>
          <w:footerReference w:type="even" r:id="rId9"/>
          <w:footerReference w:type="default" r:id="rId10"/>
          <w:type w:val="continuous"/>
          <w:pgSz w:w="16838" w:h="11906" w:orient="landscape"/>
          <w:pgMar w:top="1560" w:right="2237" w:bottom="1560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 xml:space="preserve">SOLICITUD DE </w:t>
      </w:r>
      <w:r w:rsidR="009337C8">
        <w:rPr>
          <w:rFonts w:ascii="Arial" w:hAnsi="Arial" w:cs="Arial"/>
          <w:b/>
          <w:sz w:val="28"/>
          <w:szCs w:val="28"/>
        </w:rPr>
        <w:t>ASISTENCIA TÉCNICA</w:t>
      </w:r>
    </w:p>
    <w:tbl>
      <w:tblPr>
        <w:tblStyle w:val="Tablaconcuadrcula"/>
        <w:tblpPr w:leftFromText="141" w:rightFromText="141" w:vertAnchor="page" w:horzAnchor="page" w:tblpX="1527" w:tblpY="2422"/>
        <w:tblW w:w="14210" w:type="dxa"/>
        <w:tblLook w:val="01E0" w:firstRow="1" w:lastRow="1" w:firstColumn="1" w:lastColumn="1" w:noHBand="0" w:noVBand="0"/>
      </w:tblPr>
      <w:tblGrid>
        <w:gridCol w:w="1359"/>
        <w:gridCol w:w="1046"/>
        <w:gridCol w:w="698"/>
        <w:gridCol w:w="695"/>
        <w:gridCol w:w="2431"/>
        <w:gridCol w:w="679"/>
        <w:gridCol w:w="82"/>
        <w:gridCol w:w="20"/>
        <w:gridCol w:w="1035"/>
        <w:gridCol w:w="2822"/>
        <w:gridCol w:w="2747"/>
        <w:gridCol w:w="596"/>
      </w:tblGrid>
      <w:tr w:rsidR="00974984" w:rsidRPr="008A3AEE" w14:paraId="3CAA1405" w14:textId="77777777" w:rsidTr="00974984">
        <w:tc>
          <w:tcPr>
            <w:tcW w:w="3103" w:type="dxa"/>
            <w:gridSpan w:val="3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BD6F188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A3AEE">
              <w:rPr>
                <w:rFonts w:ascii="Arial" w:hAnsi="Arial" w:cs="Arial"/>
              </w:rPr>
              <w:t xml:space="preserve">ombre </w:t>
            </w: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3907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E876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F2F4" w14:textId="40C44960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Nº NIT</w:t>
            </w:r>
            <w:r>
              <w:rPr>
                <w:rFonts w:ascii="Arial" w:hAnsi="Arial" w:cs="Arial"/>
              </w:rPr>
              <w:t xml:space="preserve"> de </w:t>
            </w:r>
            <w:r w:rsidR="009B506E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Empresa</w:t>
            </w:r>
            <w:r w:rsidRPr="008A3AEE">
              <w:rPr>
                <w:rFonts w:ascii="Arial" w:hAnsi="Arial" w:cs="Arial"/>
              </w:rPr>
              <w:t>:</w:t>
            </w:r>
          </w:p>
        </w:tc>
        <w:tc>
          <w:tcPr>
            <w:tcW w:w="3343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F6B2653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3FEAD91D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3CEE3CC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 Social (persona jurídica):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5FD1A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B88D0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Nº de Registro del IVA: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64C8083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66618E6E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F97F7DE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comercial: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BA50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497E2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Nº DUI Propietario / Referente: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35386A6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6D8BC72F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7A2032D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Referente de la empresa: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0C0CC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117B7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Departamento / Municipio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787BDDE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27390482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665589A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Cargo: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4CF9C" w14:textId="77777777" w:rsidR="00974984" w:rsidRPr="008A3AEE" w:rsidRDefault="00974984" w:rsidP="00974984">
            <w:pPr>
              <w:tabs>
                <w:tab w:val="left" w:pos="3119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47F8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Teléfono: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4DEED0D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5A782BAD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16EC192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Dirección de la empresa: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4EFC8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F9B27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Fax: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5A01CA8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7037BA6F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F307319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Giro del Negocio: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6B77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35E7E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Celular:</w:t>
            </w: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FFCCC56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7DACC4E9" w14:textId="77777777" w:rsidTr="00974984">
        <w:tc>
          <w:tcPr>
            <w:tcW w:w="310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4F82132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E-mail:</w:t>
            </w:r>
          </w:p>
        </w:tc>
        <w:tc>
          <w:tcPr>
            <w:tcW w:w="39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E5228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9DF3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3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2B24FD1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324D7F58" w14:textId="77777777" w:rsidTr="00974984">
        <w:tc>
          <w:tcPr>
            <w:tcW w:w="379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B237E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Nombre de la Asistencia Técnica:</w:t>
            </w:r>
          </w:p>
        </w:tc>
        <w:tc>
          <w:tcPr>
            <w:tcW w:w="104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E5D7490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7A31EB77" w14:textId="77777777" w:rsidTr="00974984">
        <w:tc>
          <w:tcPr>
            <w:tcW w:w="6990" w:type="dxa"/>
            <w:gridSpan w:val="7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1B344D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2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8B245F0" w14:textId="77777777" w:rsidR="00974984" w:rsidRPr="008A3AEE" w:rsidRDefault="00974984" w:rsidP="009749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74984" w:rsidRPr="008A3AEE" w14:paraId="27BF4D98" w14:textId="77777777" w:rsidTr="00974984">
        <w:tc>
          <w:tcPr>
            <w:tcW w:w="14210" w:type="dxa"/>
            <w:gridSpan w:val="1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82327EB" w14:textId="77777777" w:rsidR="00974984" w:rsidRPr="008A3AEE" w:rsidRDefault="00974984" w:rsidP="00974984">
            <w:pPr>
              <w:spacing w:before="12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  <w:b/>
                <w:u w:val="single"/>
              </w:rPr>
              <w:t>U</w:t>
            </w:r>
            <w:r>
              <w:rPr>
                <w:rFonts w:ascii="Arial" w:hAnsi="Arial" w:cs="Arial"/>
                <w:b/>
                <w:u w:val="single"/>
              </w:rPr>
              <w:t>SO EXCLUSIVO DEL CDMYPE</w:t>
            </w:r>
            <w:r w:rsidRPr="008A3AEE">
              <w:rPr>
                <w:rFonts w:ascii="Arial" w:hAnsi="Arial" w:cs="Arial"/>
                <w:b/>
                <w:u w:val="single"/>
              </w:rPr>
              <w:t>:</w:t>
            </w:r>
          </w:p>
        </w:tc>
      </w:tr>
      <w:tr w:rsidR="00974984" w:rsidRPr="008A3AEE" w14:paraId="299E47C6" w14:textId="77777777" w:rsidTr="00974984">
        <w:trPr>
          <w:trHeight w:val="113"/>
        </w:trPr>
        <w:tc>
          <w:tcPr>
            <w:tcW w:w="14210" w:type="dxa"/>
            <w:gridSpan w:val="1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1109748" w14:textId="77777777" w:rsidR="00974984" w:rsidRPr="008A3AEE" w:rsidRDefault="00974984" w:rsidP="0097498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488A7E8" w14:textId="77777777" w:rsidR="00974984" w:rsidRPr="008A3AEE" w:rsidRDefault="00974984" w:rsidP="00974984">
            <w:pPr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>INGRESO DE LA SOLICITU</w:t>
            </w:r>
            <w:r>
              <w:rPr>
                <w:rFonts w:ascii="Arial" w:hAnsi="Arial" w:cs="Arial"/>
              </w:rPr>
              <w:t>D AL CDMYPE:</w:t>
            </w:r>
          </w:p>
        </w:tc>
      </w:tr>
      <w:tr w:rsidR="00974984" w:rsidRPr="008A3AEE" w14:paraId="6E0A555D" w14:textId="77777777" w:rsidTr="00974984">
        <w:tc>
          <w:tcPr>
            <w:tcW w:w="2405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8343E43" w14:textId="77777777" w:rsidR="00974984" w:rsidRPr="008A3AEE" w:rsidRDefault="00974984" w:rsidP="00974984">
            <w:pPr>
              <w:spacing w:before="120"/>
              <w:rPr>
                <w:rFonts w:ascii="Arial" w:hAnsi="Arial" w:cs="Arial"/>
              </w:rPr>
            </w:pPr>
            <w:r w:rsidRPr="008A3AEE">
              <w:rPr>
                <w:rFonts w:ascii="Arial" w:hAnsi="Arial" w:cs="Arial"/>
              </w:rPr>
              <w:t xml:space="preserve">Fecha de </w:t>
            </w:r>
            <w:r>
              <w:rPr>
                <w:rFonts w:ascii="Arial" w:hAnsi="Arial" w:cs="Arial"/>
              </w:rPr>
              <w:t xml:space="preserve">ingreso:      </w:t>
            </w:r>
          </w:p>
        </w:tc>
        <w:tc>
          <w:tcPr>
            <w:tcW w:w="38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5672E" w14:textId="77777777" w:rsidR="00974984" w:rsidRPr="008A3AEE" w:rsidRDefault="00974984" w:rsidP="00974984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7981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C943D8E" w14:textId="77777777" w:rsidR="00974984" w:rsidRPr="008A3AEE" w:rsidRDefault="00974984" w:rsidP="00974984">
            <w:pPr>
              <w:spacing w:before="120"/>
              <w:rPr>
                <w:rFonts w:ascii="Arial" w:hAnsi="Arial" w:cs="Arial"/>
              </w:rPr>
            </w:pPr>
          </w:p>
        </w:tc>
      </w:tr>
      <w:tr w:rsidR="00974984" w:rsidRPr="008A3AEE" w14:paraId="6156D97E" w14:textId="77777777" w:rsidTr="00974984">
        <w:tc>
          <w:tcPr>
            <w:tcW w:w="14210" w:type="dxa"/>
            <w:gridSpan w:val="1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D79B664" w14:textId="77777777" w:rsidR="00974984" w:rsidRPr="008A3AEE" w:rsidRDefault="00974984" w:rsidP="00974984">
            <w:pPr>
              <w:rPr>
                <w:rFonts w:ascii="Arial" w:hAnsi="Arial" w:cs="Arial"/>
              </w:rPr>
            </w:pPr>
          </w:p>
        </w:tc>
      </w:tr>
      <w:tr w:rsidR="00974984" w:rsidRPr="008A3AEE" w14:paraId="2A0E1046" w14:textId="77777777" w:rsidTr="00974984">
        <w:tc>
          <w:tcPr>
            <w:tcW w:w="135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14:paraId="5BE29555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1E87C090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58F31041" w14:textId="77777777" w:rsidR="00974984" w:rsidRPr="008A3AEE" w:rsidRDefault="00974984" w:rsidP="009749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FC37370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08308A20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492F999C" w14:textId="77777777" w:rsidR="00974984" w:rsidRPr="008A3AEE" w:rsidRDefault="00974984" w:rsidP="0097498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4C10D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170EDF39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30965CD5" w14:textId="77777777" w:rsidR="00974984" w:rsidRPr="008A3AEE" w:rsidRDefault="00974984" w:rsidP="0097498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42A07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6A7D0F6E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5AC5D456" w14:textId="77777777" w:rsidR="00974984" w:rsidRPr="008A3AEE" w:rsidRDefault="00974984" w:rsidP="009749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5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26FDE3A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48AD41FE" w14:textId="77777777" w:rsidR="00974984" w:rsidRDefault="00974984" w:rsidP="00974984">
            <w:pPr>
              <w:jc w:val="right"/>
              <w:rPr>
                <w:rFonts w:ascii="Arial" w:hAnsi="Arial" w:cs="Arial"/>
              </w:rPr>
            </w:pPr>
          </w:p>
          <w:p w14:paraId="39C98EE8" w14:textId="77777777" w:rsidR="00974984" w:rsidRPr="008A3AEE" w:rsidRDefault="00974984" w:rsidP="0097498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47C27C3" w14:textId="77777777" w:rsidR="00974984" w:rsidRPr="008A3AEE" w:rsidRDefault="00974984" w:rsidP="00974984">
            <w:pPr>
              <w:rPr>
                <w:rFonts w:ascii="Arial" w:hAnsi="Arial" w:cs="Arial"/>
              </w:rPr>
            </w:pPr>
          </w:p>
        </w:tc>
      </w:tr>
      <w:tr w:rsidR="00974984" w:rsidRPr="008A3AEE" w14:paraId="1B36426E" w14:textId="77777777" w:rsidTr="00974984">
        <w:tc>
          <w:tcPr>
            <w:tcW w:w="135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14:paraId="78931C40" w14:textId="77777777" w:rsidR="00974984" w:rsidRPr="008A3AEE" w:rsidRDefault="00974984" w:rsidP="00974984">
            <w:pPr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FC6C0" w14:textId="77777777" w:rsidR="00974984" w:rsidRPr="008A3AEE" w:rsidRDefault="00974984" w:rsidP="00974984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88532" w14:textId="77777777" w:rsidR="00974984" w:rsidRPr="008A3AEE" w:rsidRDefault="00974984" w:rsidP="00974984">
            <w:pPr>
              <w:spacing w:before="120"/>
              <w:jc w:val="right"/>
              <w:rPr>
                <w:rFonts w:ascii="Arial" w:hAnsi="Arial" w:cs="Arial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ABA03" w14:textId="77777777" w:rsidR="00974984" w:rsidRPr="008A3AEE" w:rsidRDefault="00974984" w:rsidP="00974984">
            <w:pPr>
              <w:spacing w:before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5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EDFD3" w14:textId="77777777" w:rsidR="00974984" w:rsidRPr="008A3AEE" w:rsidRDefault="00974984" w:rsidP="00974984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4EDA095" w14:textId="77777777" w:rsidR="00974984" w:rsidRPr="008A3AEE" w:rsidRDefault="00974984" w:rsidP="00974984">
            <w:pPr>
              <w:spacing w:before="120"/>
              <w:rPr>
                <w:rFonts w:ascii="Arial" w:hAnsi="Arial" w:cs="Arial"/>
              </w:rPr>
            </w:pPr>
          </w:p>
        </w:tc>
      </w:tr>
      <w:tr w:rsidR="00974984" w:rsidRPr="008A3AEE" w14:paraId="6A9EB4FF" w14:textId="77777777" w:rsidTr="00974984">
        <w:tc>
          <w:tcPr>
            <w:tcW w:w="1359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bottom"/>
          </w:tcPr>
          <w:p w14:paraId="0B9F48AF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78B4296D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Asesor(a)</w:t>
            </w:r>
          </w:p>
        </w:tc>
        <w:tc>
          <w:tcPr>
            <w:tcW w:w="67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32A64238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2F472F7E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569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58F5C3BF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Propietario(a) de Empresa</w:t>
            </w:r>
          </w:p>
        </w:tc>
        <w:tc>
          <w:tcPr>
            <w:tcW w:w="59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67636175" w14:textId="77777777" w:rsidR="00974984" w:rsidRPr="008A3AEE" w:rsidRDefault="00974984" w:rsidP="0097498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14:paraId="38C815E9" w14:textId="6EFD4BB5" w:rsidR="00B246E4" w:rsidRPr="004B309D" w:rsidRDefault="00B246E4" w:rsidP="00990997">
      <w:pPr>
        <w:pStyle w:val="Encabezado"/>
        <w:spacing w:before="120"/>
        <w:rPr>
          <w:rFonts w:ascii="Arial" w:hAnsi="Arial" w:cs="Arial"/>
          <w:b/>
          <w:sz w:val="28"/>
          <w:szCs w:val="28"/>
        </w:rPr>
      </w:pPr>
    </w:p>
    <w:sectPr w:rsidR="00B246E4" w:rsidRPr="004B309D" w:rsidSect="00C34533">
      <w:headerReference w:type="default" r:id="rId11"/>
      <w:footerReference w:type="default" r:id="rId12"/>
      <w:type w:val="continuous"/>
      <w:pgSz w:w="16838" w:h="11906" w:orient="landscape"/>
      <w:pgMar w:top="1701" w:right="2237" w:bottom="1560" w:left="1418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3FB78" w14:textId="77777777" w:rsidR="007800A6" w:rsidRDefault="007800A6" w:rsidP="00130B3B">
      <w:r>
        <w:separator/>
      </w:r>
    </w:p>
  </w:endnote>
  <w:endnote w:type="continuationSeparator" w:id="0">
    <w:p w14:paraId="118D4ED7" w14:textId="77777777" w:rsidR="007800A6" w:rsidRDefault="007800A6" w:rsidP="0013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29749" w14:textId="77777777" w:rsidR="00990997" w:rsidRDefault="00990997" w:rsidP="00130B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82928E" w14:textId="77777777" w:rsidR="00990997" w:rsidRDefault="00990997" w:rsidP="00130B3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7B8D" w14:textId="47C05261" w:rsidR="00990997" w:rsidRDefault="005A7180" w:rsidP="005A7180">
    <w:pPr>
      <w:pStyle w:val="Piedepgina"/>
      <w:tabs>
        <w:tab w:val="clear" w:pos="8504"/>
      </w:tabs>
    </w:pPr>
    <w:r>
      <w:rPr>
        <w:noProof/>
        <w:lang w:val="es-SV" w:eastAsia="es-SV"/>
      </w:rPr>
      <w:drawing>
        <wp:anchor distT="0" distB="0" distL="114300" distR="114300" simplePos="0" relativeHeight="251662336" behindDoc="0" locked="0" layoutInCell="1" allowOverlap="1" wp14:anchorId="7CB42D93" wp14:editId="0D97B4CE">
          <wp:simplePos x="0" y="0"/>
          <wp:positionH relativeFrom="column">
            <wp:posOffset>189230</wp:posOffset>
          </wp:positionH>
          <wp:positionV relativeFrom="paragraph">
            <wp:posOffset>-325120</wp:posOffset>
          </wp:positionV>
          <wp:extent cx="1900555" cy="462280"/>
          <wp:effectExtent l="0" t="0" r="444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2014-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055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SV" w:eastAsia="es-SV"/>
      </w:rPr>
      <w:drawing>
        <wp:anchor distT="0" distB="0" distL="114300" distR="114300" simplePos="0" relativeHeight="251663360" behindDoc="0" locked="0" layoutInCell="1" allowOverlap="1" wp14:anchorId="63B84013" wp14:editId="38253399">
          <wp:simplePos x="0" y="0"/>
          <wp:positionH relativeFrom="column">
            <wp:posOffset>7245350</wp:posOffset>
          </wp:positionH>
          <wp:positionV relativeFrom="paragraph">
            <wp:posOffset>-320675</wp:posOffset>
          </wp:positionV>
          <wp:extent cx="822960" cy="586740"/>
          <wp:effectExtent l="0" t="0" r="0" b="3810"/>
          <wp:wrapSquare wrapText="bothSides"/>
          <wp:docPr id="1871" name="9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" name="9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997"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2BA4" wp14:editId="5A02288F">
              <wp:simplePos x="0" y="0"/>
              <wp:positionH relativeFrom="column">
                <wp:posOffset>8343900</wp:posOffset>
              </wp:positionH>
              <wp:positionV relativeFrom="paragraph">
                <wp:posOffset>137795</wp:posOffset>
              </wp:positionV>
              <wp:extent cx="685800" cy="342900"/>
              <wp:effectExtent l="0" t="0" r="0" b="1270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A62C15" w14:textId="6B103449" w:rsidR="00990997" w:rsidRDefault="00990997">
                          <w:r>
                            <w:t>F3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657pt;margin-top:10.85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" filled="f" stroked="f">
              <v:textbox>
                <w:txbxContent>
                  <w:p w14:paraId="5DA62C15" w14:textId="6B103449" w:rsidR="00990997" w:rsidRDefault="00990997">
                    <w:r>
                      <w:t>F3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A92BA" w14:textId="2F9FE0D1" w:rsidR="00990997" w:rsidRDefault="00990997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F3</w:t>
    </w:r>
  </w:p>
  <w:p w14:paraId="14ABC7E8" w14:textId="77777777" w:rsidR="00990997" w:rsidRDefault="00990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21D86" w14:textId="77777777" w:rsidR="007800A6" w:rsidRDefault="007800A6" w:rsidP="00130B3B">
      <w:r>
        <w:separator/>
      </w:r>
    </w:p>
  </w:footnote>
  <w:footnote w:type="continuationSeparator" w:id="0">
    <w:p w14:paraId="5BD9551D" w14:textId="77777777" w:rsidR="007800A6" w:rsidRDefault="007800A6" w:rsidP="00130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0AB4B" w14:textId="77777777" w:rsidR="00990997" w:rsidRDefault="00990997" w:rsidP="004B309D">
    <w:pPr>
      <w:pStyle w:val="Encabezado"/>
      <w:spacing w:before="120"/>
      <w:jc w:val="center"/>
      <w:rPr>
        <w:rFonts w:ascii="Arial" w:hAnsi="Arial" w:cs="Arial"/>
        <w:b/>
        <w:sz w:val="28"/>
        <w:szCs w:val="28"/>
      </w:rPr>
    </w:pPr>
    <w:r w:rsidRPr="004B309D">
      <w:rPr>
        <w:rFonts w:ascii="Arial" w:hAnsi="Arial" w:cs="Arial"/>
        <w:b/>
        <w:noProof/>
        <w:sz w:val="28"/>
        <w:szCs w:val="28"/>
        <w:lang w:val="es-SV" w:eastAsia="es-SV"/>
      </w:rPr>
      <w:drawing>
        <wp:anchor distT="0" distB="0" distL="114300" distR="114300" simplePos="0" relativeHeight="251658240" behindDoc="0" locked="0" layoutInCell="1" allowOverlap="1" wp14:anchorId="59A9F15A" wp14:editId="679CE675">
          <wp:simplePos x="0" y="0"/>
          <wp:positionH relativeFrom="column">
            <wp:posOffset>3214370</wp:posOffset>
          </wp:positionH>
          <wp:positionV relativeFrom="paragraph">
            <wp:posOffset>-345440</wp:posOffset>
          </wp:positionV>
          <wp:extent cx="1895475" cy="1019175"/>
          <wp:effectExtent l="19050" t="0" r="9525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21E04" w14:textId="28C23C1F" w:rsidR="00990997" w:rsidRDefault="00990997" w:rsidP="004B309D">
    <w:pPr>
      <w:pStyle w:val="Encabezado"/>
      <w:spacing w:before="120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B7"/>
    <w:rsid w:val="000016C1"/>
    <w:rsid w:val="00056A4C"/>
    <w:rsid w:val="00076AFC"/>
    <w:rsid w:val="000B6292"/>
    <w:rsid w:val="000F6831"/>
    <w:rsid w:val="000F7042"/>
    <w:rsid w:val="00130B3B"/>
    <w:rsid w:val="00146278"/>
    <w:rsid w:val="001604A4"/>
    <w:rsid w:val="00185EE1"/>
    <w:rsid w:val="001873A4"/>
    <w:rsid w:val="0024285C"/>
    <w:rsid w:val="00263708"/>
    <w:rsid w:val="00283A1B"/>
    <w:rsid w:val="002E68A5"/>
    <w:rsid w:val="00357DB0"/>
    <w:rsid w:val="00384321"/>
    <w:rsid w:val="004B309D"/>
    <w:rsid w:val="004B6CCA"/>
    <w:rsid w:val="004E3F7A"/>
    <w:rsid w:val="005A7180"/>
    <w:rsid w:val="006870A6"/>
    <w:rsid w:val="006C4DB5"/>
    <w:rsid w:val="007117C0"/>
    <w:rsid w:val="007800A6"/>
    <w:rsid w:val="007A1878"/>
    <w:rsid w:val="00801636"/>
    <w:rsid w:val="00803DE9"/>
    <w:rsid w:val="00870398"/>
    <w:rsid w:val="009337C8"/>
    <w:rsid w:val="00956B28"/>
    <w:rsid w:val="009675EC"/>
    <w:rsid w:val="00974984"/>
    <w:rsid w:val="00990997"/>
    <w:rsid w:val="009B4E4A"/>
    <w:rsid w:val="009B506E"/>
    <w:rsid w:val="00A7370A"/>
    <w:rsid w:val="00A87F8F"/>
    <w:rsid w:val="00AC76FF"/>
    <w:rsid w:val="00B246E4"/>
    <w:rsid w:val="00B51D50"/>
    <w:rsid w:val="00B86C75"/>
    <w:rsid w:val="00C34533"/>
    <w:rsid w:val="00C41576"/>
    <w:rsid w:val="00D93F18"/>
    <w:rsid w:val="00E07259"/>
    <w:rsid w:val="00E62977"/>
    <w:rsid w:val="00E73C51"/>
    <w:rsid w:val="00F330B7"/>
    <w:rsid w:val="00F4084F"/>
    <w:rsid w:val="00F53EA5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BDA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B3B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130B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30B3B"/>
  </w:style>
  <w:style w:type="paragraph" w:styleId="Encabezado">
    <w:name w:val="header"/>
    <w:basedOn w:val="Normal"/>
    <w:rsid w:val="00130B3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3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76A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76AFC"/>
    <w:rPr>
      <w:rFonts w:ascii="Tahoma" w:hAnsi="Tahoma" w:cs="Tahoma"/>
      <w:sz w:val="16"/>
      <w:szCs w:val="16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73A4"/>
    <w:rPr>
      <w:sz w:val="24"/>
      <w:szCs w:val="24"/>
      <w:lang w:val="es-ES_tradnl" w:eastAsia="es-ES_tradnl"/>
    </w:rPr>
  </w:style>
  <w:style w:type="paragraph" w:styleId="Revisin">
    <w:name w:val="Revision"/>
    <w:hidden/>
    <w:uiPriority w:val="99"/>
    <w:semiHidden/>
    <w:rsid w:val="007117C0"/>
    <w:rPr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B3B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130B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30B3B"/>
  </w:style>
  <w:style w:type="paragraph" w:styleId="Encabezado">
    <w:name w:val="header"/>
    <w:basedOn w:val="Normal"/>
    <w:rsid w:val="00130B3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3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76A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76AFC"/>
    <w:rPr>
      <w:rFonts w:ascii="Tahoma" w:hAnsi="Tahoma" w:cs="Tahoma"/>
      <w:sz w:val="16"/>
      <w:szCs w:val="16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73A4"/>
    <w:rPr>
      <w:sz w:val="24"/>
      <w:szCs w:val="24"/>
      <w:lang w:val="es-ES_tradnl" w:eastAsia="es-ES_tradnl"/>
    </w:rPr>
  </w:style>
  <w:style w:type="paragraph" w:styleId="Revisin">
    <w:name w:val="Revision"/>
    <w:hidden/>
    <w:uiPriority w:val="99"/>
    <w:semiHidden/>
    <w:rsid w:val="007117C0"/>
    <w:rPr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rtiz\Mis%20documentos\CONAMYPE%202010\Texas\CDMypes%20II\Manuales%20para%20los%20CDMYPES\anexos%20CDMYPES\anexos%20individual\F-ATI-01%20Solicitud%20de%20co-financiamiento%20AT%20Individu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B24ABDE-B0C0-41A7-962C-2179594D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F-ATI-01 Solicitud de co-financiamiento AT Individual</Template>
  <TotalTime>50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la empresa:</vt:lpstr>
    </vt:vector>
  </TitlesOfParts>
  <Company>Conamype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empresa:</dc:title>
  <dc:subject/>
  <dc:creator>Rafael Ortiz</dc:creator>
  <cp:keywords/>
  <dc:description/>
  <cp:lastModifiedBy>u</cp:lastModifiedBy>
  <cp:revision>9</cp:revision>
  <cp:lastPrinted>2015-03-06T17:28:00Z</cp:lastPrinted>
  <dcterms:created xsi:type="dcterms:W3CDTF">2013-05-13T13:44:00Z</dcterms:created>
  <dcterms:modified xsi:type="dcterms:W3CDTF">2015-03-06T17:30:00Z</dcterms:modified>
</cp:coreProperties>
</file>